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D6" w:rsidRDefault="002775F1">
      <w:pPr>
        <w:pStyle w:val="BodyText"/>
        <w:spacing w:before="9"/>
        <w:rPr>
          <w:sz w:val="19"/>
        </w:rPr>
      </w:pPr>
      <w:r w:rsidRPr="002775F1">
        <w:rPr>
          <w:noProof/>
        </w:rPr>
        <w:pict>
          <v:line id="Line 5" o:spid="_x0000_s2053" style="position:absolute;z-index:-15790592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04304A">
      <w:pPr>
        <w:spacing w:before="40" w:line="276" w:lineRule="auto"/>
        <w:ind w:left="287" w:right="827"/>
        <w:rPr>
          <w:sz w:val="20"/>
        </w:rPr>
      </w:pPr>
      <w:r>
        <w:rPr>
          <w:b/>
          <w:w w:val="95"/>
          <w:sz w:val="20"/>
        </w:rPr>
        <w:t xml:space="preserve">INSTRUCTIONS  </w:t>
      </w:r>
      <w:r w:rsidR="006403E6">
        <w:rPr>
          <w:b/>
          <w:w w:val="95"/>
          <w:sz w:val="20"/>
        </w:rPr>
        <w:t>:</w:t>
      </w:r>
      <w:r>
        <w:rPr>
          <w:b/>
          <w:w w:val="95"/>
          <w:sz w:val="20"/>
        </w:rPr>
        <w:t xml:space="preserve"> </w:t>
      </w:r>
      <w:r w:rsidR="006403E6"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Questions.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Firs</w:t>
      </w:r>
      <w:r>
        <w:rPr>
          <w:w w:val="95"/>
          <w:sz w:val="20"/>
        </w:rPr>
        <w:t xml:space="preserve">t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Four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Marks;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Each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of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Remaining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Three</w:t>
      </w:r>
      <w:r w:rsidR="00E36210">
        <w:rPr>
          <w:w w:val="95"/>
          <w:sz w:val="20"/>
        </w:rPr>
        <w:t xml:space="preserve"> </w:t>
      </w:r>
      <w:r w:rsidR="006403E6">
        <w:rPr>
          <w:sz w:val="20"/>
        </w:rPr>
        <w:t>Marks.</w:t>
      </w:r>
    </w:p>
    <w:p w:rsidR="00E36210" w:rsidRDefault="00E36210" w:rsidP="00E36210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contextualSpacing/>
      </w:pPr>
      <w:r>
        <w:t>a) what is software ?</w:t>
      </w:r>
    </w:p>
    <w:p w:rsidR="00E36210" w:rsidRDefault="00E36210" w:rsidP="00E36210">
      <w:pPr>
        <w:pStyle w:val="ListParagraph"/>
        <w:spacing w:line="276" w:lineRule="auto"/>
      </w:pPr>
      <w:r>
        <w:t xml:space="preserve">       b) what is software engineering ?</w:t>
      </w:r>
    </w:p>
    <w:p w:rsidR="00E36210" w:rsidRDefault="002775F1" w:rsidP="00E36210">
      <w:pPr>
        <w:pStyle w:val="ListParagraph"/>
        <w:tabs>
          <w:tab w:val="left" w:pos="6031"/>
        </w:tabs>
        <w:spacing w:line="276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16.15pt;margin-top:24.45pt;width:47.05pt;height:.35pt;z-index:487529472" o:connectortype="straight"/>
        </w:pict>
      </w:r>
      <w:r>
        <w:rPr>
          <w:noProof/>
        </w:rPr>
        <w:pict>
          <v:shape id="_x0000_s2054" type="#_x0000_t32" style="position:absolute;left:0;text-align:left;margin-left:250.55pt;margin-top:9.85pt;width:47.05pt;height:.35pt;z-index:487528448" o:connectortype="straight"/>
        </w:pict>
      </w:r>
      <w:r w:rsidR="00E36210">
        <w:t xml:space="preserve">       c) software engineering principels have evolved</w:t>
      </w:r>
      <w:r w:rsidR="00E36210">
        <w:tab/>
        <w:t xml:space="preserve">year </w:t>
      </w:r>
    </w:p>
    <w:p w:rsidR="00E36210" w:rsidRDefault="00E36210" w:rsidP="00E36210">
      <w:pPr>
        <w:pStyle w:val="ListParagraph"/>
        <w:tabs>
          <w:tab w:val="left" w:pos="3343"/>
        </w:tabs>
        <w:spacing w:line="276" w:lineRule="auto"/>
      </w:pPr>
      <w:r>
        <w:t xml:space="preserve">       d) SDLC Full form </w:t>
      </w:r>
      <w:r>
        <w:tab/>
      </w:r>
    </w:p>
    <w:p w:rsidR="00E36210" w:rsidRDefault="00E36210" w:rsidP="00E36210">
      <w:pPr>
        <w:tabs>
          <w:tab w:val="left" w:pos="3343"/>
        </w:tabs>
      </w:pPr>
      <w:r>
        <w:t xml:space="preserve">       2. Explain the Difference between software programs and software products?</w:t>
      </w:r>
    </w:p>
    <w:p w:rsidR="00E36210" w:rsidRDefault="00E36210" w:rsidP="00E36210">
      <w:pPr>
        <w:tabs>
          <w:tab w:val="left" w:pos="3343"/>
        </w:tabs>
      </w:pPr>
      <w:r>
        <w:t xml:space="preserve">       3. Write a software life cycle model?</w:t>
      </w:r>
    </w:p>
    <w:p w:rsidR="00E36210" w:rsidRDefault="00E36210" w:rsidP="00E36210">
      <w:pPr>
        <w:tabs>
          <w:tab w:val="left" w:pos="3343"/>
        </w:tabs>
      </w:pPr>
      <w:r>
        <w:t xml:space="preserve">       4.</w:t>
      </w:r>
      <w:r w:rsidR="0004304A">
        <w:t xml:space="preserve"> </w:t>
      </w:r>
      <w:r>
        <w:t>write a solution to the software Crisis?</w:t>
      </w:r>
    </w:p>
    <w:p w:rsidR="00E36210" w:rsidRDefault="00E36210" w:rsidP="00E36210">
      <w:pPr>
        <w:tabs>
          <w:tab w:val="left" w:pos="3343"/>
        </w:tabs>
      </w:pPr>
      <w:r>
        <w:t xml:space="preserve">       </w:t>
      </w:r>
      <w:r w:rsidR="0004304A">
        <w:t>5. Write a High Level Language programming?</w:t>
      </w:r>
    </w:p>
    <w:p w:rsidR="009820D6" w:rsidRDefault="006403E6">
      <w:pPr>
        <w:tabs>
          <w:tab w:val="left" w:pos="9945"/>
        </w:tabs>
        <w:spacing w:before="191" w:line="250" w:lineRule="exact"/>
        <w:ind w:left="4616"/>
        <w:rPr>
          <w:b/>
          <w:sz w:val="20"/>
        </w:rPr>
      </w:pPr>
      <w:r>
        <w:rPr>
          <w:b/>
        </w:rPr>
        <w:t>PART-B</w:t>
      </w:r>
      <w:r>
        <w:rPr>
          <w:b/>
        </w:rPr>
        <w:tab/>
      </w:r>
      <w:r>
        <w:rPr>
          <w:b/>
          <w:sz w:val="20"/>
        </w:rPr>
        <w:t>3x8=24M</w:t>
      </w:r>
    </w:p>
    <w:p w:rsidR="009820D6" w:rsidRDefault="006403E6">
      <w:pPr>
        <w:spacing w:line="227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Eachquestion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8marks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and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may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sub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Pr="00E36210" w:rsidRDefault="006403E6" w:rsidP="00E36210">
      <w:pPr>
        <w:pStyle w:val="ListParagraph"/>
        <w:numPr>
          <w:ilvl w:val="0"/>
          <w:numId w:val="5"/>
        </w:numPr>
        <w:tabs>
          <w:tab w:val="left" w:pos="663"/>
        </w:tabs>
        <w:spacing w:line="256" w:lineRule="auto"/>
        <w:ind w:right="238"/>
        <w:rPr>
          <w:sz w:val="20"/>
        </w:rPr>
      </w:pPr>
      <w:r w:rsidRPr="00E36210">
        <w:rPr>
          <w:sz w:val="20"/>
        </w:rPr>
        <w:t xml:space="preserve">(a) </w:t>
      </w:r>
      <w:r w:rsidR="00E36210">
        <w:t xml:space="preserve">write a control Flow-Based Design </w:t>
      </w:r>
    </w:p>
    <w:p w:rsidR="009820D6" w:rsidRDefault="009820D6">
      <w:pPr>
        <w:pStyle w:val="BodyText"/>
        <w:spacing w:before="5"/>
      </w:pP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5622A4" w:rsidRPr="00E36210" w:rsidRDefault="002775F1" w:rsidP="00E36210">
      <w:pPr>
        <w:tabs>
          <w:tab w:val="left" w:pos="663"/>
        </w:tabs>
        <w:spacing w:line="256" w:lineRule="auto"/>
        <w:ind w:left="426" w:right="238"/>
        <w:rPr>
          <w:sz w:val="20"/>
        </w:rPr>
      </w:pPr>
      <w:r w:rsidRPr="002775F1">
        <w:rPr>
          <w:noProof/>
        </w:rPr>
        <w:pict>
          <v:shape id="AutoShape 4" o:spid="_x0000_s2052" style="position:absolute;left:0;text-align:left;margin-left:316.9pt;margin-top:17.2pt;width:219.4pt;height:220pt;z-index:-15791104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" adj="0,,0" path="m4359,4397l3706,3745r-5,-6l3701,3745,1604,1663r2,-3l1611,1655,3701,3745r,-6l1617,1655r-3,-2l1617,1650,1179,1212r-3,-3l1175,1210r-1,1l1173,1212,62,100r-2,2l59,103,1171,1214r-4,4l1164,1221r-3,3l4357,4399r,-1l4358,4398r1,-1xm4371,4385r-5,-7l4348,4359r-30,-31l4172,4180r-6,-6l4166,4180r-12,-12l4118,4134,374,392,259,276,223,239,202,217r-7,-8l205,218r29,28l349,359,4141,4153r19,20l4166,4180r,-6l455,460,201,209,60,70,15,27,,13r3,5l15,31,36,53r66,68l416,438,4319,4335r39,38l4371,4385xm4387,4369r-8,-10l4352,4331r-44,-47l4163,4137,3484,3455,2586,2563,2287,2259,1242,1211,542,514,250,226,120,99,74,55,41,24,21,5,13,r6,7l37,28,70,61,225,219,426,419,565,557r5,4l318,303,288,270r-2,-2l302,282r46,45l425,403,985,959r871,874l2081,2061r73,76l2172,2156r6,7l2177,2163r,1l2270,2257r24,23l2384,2367r352,347l3453,3430r318,319l3916,3897r36,38l3964,3948r-7,-6l3937,3923r-77,-75l3649,3640,3444,3436r49,51l4154,4142r101,100l4327,4313r45,42l4387,4369xe" fillcolor="silver" stroked="f">
            <v:fill opacity="32896f"/>
            <v:stroke joinstyle="round"/>
            <v:formulas/>
            <v:path arrowok="t" o:connecttype="custom" o:connectlocs="2353310,2596515;2350135,2596515;1019810,1272540;2350135,2596515;1026795,1269365;1026795,1266190;746760,986155;745490,987425;39370,281940;37465,283845;741045,991870;737235,995680;2766695,3011170;2767965,3010535;2772410,2998470;2741930,2966720;2645410,2868930;2637790,2865120;237490,467360;141605,370205;123825,351155;148590,374650;2629535,2855595;2645410,2872740;288925,510540;38100,262890;0,226695;9525,238125;64770,295275;2742565,2971165;2775585,3002915;2780665,2986405;2735580,2938780;2212340,2412365;1452245,1652905;344170,544830;76200,281305;26035,233680;8255,218440;23495,236220;142875,357505;358775,572135;361950,574675;182880,389890;191770,397510;269875,474345;1178560,1382395;1367790,1575435;1383030,1591945;1382395,1592580;1456690,1666240;1737360,1941830;2394585,2599055;2509520,2717165;2512695,2721610;2451100,2661920;2186940,2400300;2637790,2848610;2747645,2957195;2785745,2992755" o:connectangles="0,0,0,0,0,0,0,0,0,0,0,0,0,0,0,0,0,0,0,0,0,0,0,0,0,0,0,0,0,0,0,0,0,0,0,0,0,0,0,0,0,0,0,0,0,0,0,0,0,0,0,0,0,0,0,0,0,0,0,0"/>
            <w10:wrap anchorx="page"/>
          </v:shape>
        </w:pict>
      </w:r>
      <w:r w:rsidR="00E36210">
        <w:rPr>
          <w:sz w:val="20"/>
        </w:rPr>
        <w:t xml:space="preserve">     </w:t>
      </w:r>
      <w:r w:rsidR="006403E6" w:rsidRPr="00E36210">
        <w:rPr>
          <w:sz w:val="20"/>
        </w:rPr>
        <w:t>(b</w:t>
      </w:r>
      <w:r w:rsidR="006403E6">
        <w:t>)</w:t>
      </w:r>
      <w:r w:rsidR="003E2AB2">
        <w:t xml:space="preserve">Explain </w:t>
      </w:r>
      <w:r w:rsidR="00E36210">
        <w:t>the object oriented Design</w:t>
      </w:r>
    </w:p>
    <w:p w:rsidR="009820D6" w:rsidRDefault="009820D6">
      <w:pPr>
        <w:pStyle w:val="BodyText"/>
        <w:ind w:left="287" w:right="132" w:firstLine="302"/>
      </w:pPr>
    </w:p>
    <w:p w:rsidR="009820D6" w:rsidRDefault="009820D6">
      <w:pPr>
        <w:pStyle w:val="BodyText"/>
        <w:rPr>
          <w:sz w:val="20"/>
        </w:rPr>
      </w:pPr>
    </w:p>
    <w:p w:rsidR="009820D6" w:rsidRDefault="00E36210" w:rsidP="00E36210">
      <w:pPr>
        <w:pStyle w:val="Heading2"/>
        <w:numPr>
          <w:ilvl w:val="0"/>
          <w:numId w:val="5"/>
        </w:numPr>
        <w:tabs>
          <w:tab w:val="left" w:pos="521"/>
        </w:tabs>
        <w:spacing w:before="1" w:line="276" w:lineRule="auto"/>
        <w:ind w:right="753"/>
        <w:rPr>
          <w:b/>
        </w:rPr>
      </w:pPr>
      <w:r>
        <w:t xml:space="preserve">  </w:t>
      </w:r>
      <w:r w:rsidR="006403E6">
        <w:t>(a)</w:t>
      </w:r>
      <w:r>
        <w:t xml:space="preserve"> classified waterfall Model</w:t>
      </w:r>
    </w:p>
    <w:p w:rsidR="009820D6" w:rsidRDefault="006403E6">
      <w:pPr>
        <w:pStyle w:val="BodyText"/>
        <w:spacing w:line="251" w:lineRule="exact"/>
        <w:ind w:left="520"/>
      </w:pPr>
      <w:r>
        <w:t>.</w:t>
      </w:r>
    </w:p>
    <w:p w:rsidR="009820D6" w:rsidRDefault="006403E6">
      <w:pPr>
        <w:spacing w:before="20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E36210">
      <w:pPr>
        <w:pStyle w:val="BodyText"/>
        <w:spacing w:line="278" w:lineRule="auto"/>
        <w:ind w:left="287" w:right="333"/>
      </w:pPr>
      <w:r>
        <w:rPr>
          <w:sz w:val="24"/>
        </w:rPr>
        <w:t xml:space="preserve">        </w:t>
      </w:r>
      <w:r w:rsidR="006403E6">
        <w:rPr>
          <w:sz w:val="24"/>
        </w:rPr>
        <w:t>(b)</w:t>
      </w:r>
      <w:r>
        <w:t>write a spiral Model</w:t>
      </w:r>
    </w:p>
    <w:p w:rsidR="009820D6" w:rsidRDefault="009820D6">
      <w:pPr>
        <w:pStyle w:val="BodyText"/>
        <w:rPr>
          <w:sz w:val="23"/>
        </w:rPr>
      </w:pPr>
    </w:p>
    <w:p w:rsidR="009820D6" w:rsidRDefault="00E36210" w:rsidP="00E36210">
      <w:pPr>
        <w:pStyle w:val="Heading2"/>
        <w:tabs>
          <w:tab w:val="left" w:pos="461"/>
        </w:tabs>
        <w:ind w:right="344"/>
        <w:rPr>
          <w:b/>
        </w:rPr>
      </w:pPr>
      <w:r>
        <w:t xml:space="preserve">   8  </w:t>
      </w:r>
      <w:r w:rsidR="006403E6">
        <w:t>(a)</w:t>
      </w:r>
      <w:r>
        <w:t xml:space="preserve"> Define a job responsibilities of  a software project Manger?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E36210" w:rsidP="005E4A02">
      <w:pPr>
        <w:spacing w:before="40"/>
        <w:ind w:left="398"/>
        <w:rPr>
          <w:sz w:val="24"/>
        </w:rPr>
        <w:sectPr w:rsidR="009820D6">
          <w:headerReference w:type="default" r:id="rId7"/>
          <w:footerReference w:type="default" r:id="rId8"/>
          <w:type w:val="continuous"/>
          <w:pgSz w:w="11920" w:h="16850"/>
          <w:pgMar w:top="2880" w:right="640" w:bottom="3540" w:left="420" w:header="440" w:footer="3341" w:gutter="0"/>
          <w:pgNumType w:start="1"/>
          <w:cols w:space="720"/>
        </w:sectPr>
      </w:pPr>
      <w:r>
        <w:t xml:space="preserve">   </w:t>
      </w:r>
      <w:r w:rsidR="006403E6">
        <w:t>(b</w:t>
      </w:r>
      <w:r w:rsidR="006403E6">
        <w:rPr>
          <w:sz w:val="28"/>
        </w:rPr>
        <w:t>)</w:t>
      </w:r>
      <w:r w:rsidR="00C36AA6">
        <w:rPr>
          <w:sz w:val="24"/>
        </w:rPr>
        <w:t xml:space="preserve"> </w:t>
      </w:r>
      <w:r>
        <w:rPr>
          <w:sz w:val="24"/>
        </w:rPr>
        <w:t>write a staffing level estimations ? Nordens work</w:t>
      </w:r>
    </w:p>
    <w:p w:rsidR="009820D6" w:rsidRDefault="002775F1">
      <w:pPr>
        <w:pStyle w:val="BodyText"/>
        <w:spacing w:before="9"/>
        <w:rPr>
          <w:sz w:val="13"/>
        </w:rPr>
      </w:pPr>
      <w:r w:rsidRPr="002775F1">
        <w:rPr>
          <w:noProof/>
        </w:rPr>
        <w:lastRenderedPageBreak/>
        <w:pict>
          <v:line id="Line 3" o:spid="_x0000_s2051" style="position:absolute;z-index:15730176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6403E6">
      <w:pPr>
        <w:spacing w:before="39" w:line="278" w:lineRule="auto"/>
        <w:ind w:left="287" w:right="82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AnswerAllQuestions.FirstQuestionCarriesFourMarks;EachQuestionofRemainingCarriesThree</w:t>
      </w:r>
      <w:r>
        <w:rPr>
          <w:sz w:val="20"/>
        </w:rPr>
        <w:t>Marks.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  <w:tab w:val="left" w:leader="hyphen" w:pos="4685"/>
        </w:tabs>
        <w:spacing w:line="248" w:lineRule="exact"/>
        <w:jc w:val="left"/>
        <w:rPr>
          <w:sz w:val="20"/>
        </w:rPr>
      </w:pPr>
      <w:r>
        <w:rPr>
          <w:sz w:val="20"/>
        </w:rPr>
        <w:t>a)</w:t>
      </w:r>
      <w:r>
        <w:t>Thetoplineofthe rooftruss iscalled</w:t>
      </w:r>
      <w:r>
        <w:tab/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778"/>
          <w:tab w:val="left" w:leader="hyphen" w:pos="5000"/>
        </w:tabs>
        <w:spacing w:before="21"/>
        <w:ind w:hanging="217"/>
        <w:rPr>
          <w:sz w:val="20"/>
        </w:rPr>
      </w:pPr>
      <w:r>
        <w:t>Thebottomedgeofroofsurfaceiscalled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34"/>
          <w:tab w:val="left" w:leader="hyphen" w:pos="5516"/>
        </w:tabs>
        <w:spacing w:before="19"/>
        <w:ind w:left="833" w:hanging="256"/>
        <w:rPr>
          <w:b/>
          <w:sz w:val="20"/>
        </w:rPr>
      </w:pPr>
      <w:r>
        <w:t>Thetopchord membersofarooftrussarecalled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96"/>
          <w:tab w:val="left" w:leader="hyphen" w:pos="6318"/>
        </w:tabs>
        <w:spacing w:before="42" w:line="252" w:lineRule="exact"/>
        <w:ind w:left="895" w:hanging="318"/>
        <w:rPr>
          <w:sz w:val="20"/>
        </w:rPr>
      </w:pPr>
      <w:r>
        <w:t>Theeconomicalspacingof rooftrusses workouttobe</w:t>
      </w:r>
      <w:r>
        <w:tab/>
        <w:t>ofspan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14"/>
        </w:tabs>
        <w:spacing w:line="252" w:lineRule="exact"/>
        <w:ind w:left="514" w:hanging="152"/>
        <w:jc w:val="left"/>
        <w:rPr>
          <w:sz w:val="18"/>
        </w:rPr>
      </w:pPr>
      <w:r>
        <w:t>Definecolumnandstruct?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jc w:val="left"/>
        <w:rPr>
          <w:sz w:val="20"/>
        </w:rPr>
      </w:pPr>
      <w:r>
        <w:t>Explainthetermsa)slendernessratiob)radiusofgyration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8"/>
        <w:jc w:val="left"/>
        <w:rPr>
          <w:b/>
          <w:sz w:val="20"/>
        </w:rPr>
      </w:pPr>
      <w:r>
        <w:t>Explainthetermsa)Elasticmomentofresistanceb)Shapefactor</w:t>
      </w:r>
      <w:r>
        <w:rPr>
          <w:sz w:val="20"/>
        </w:rPr>
        <w:t>(</w:t>
      </w:r>
      <w:r>
        <w:rPr>
          <w:b/>
          <w:sz w:val="20"/>
        </w:rPr>
        <w:t>C05)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7"/>
        <w:jc w:val="left"/>
        <w:rPr>
          <w:sz w:val="20"/>
        </w:rPr>
      </w:pPr>
      <w:r>
        <w:t>Howmuchliveloadontrussisconsideredindesignif theangleofslopeofroofis25 degrees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9820D6">
      <w:pPr>
        <w:pStyle w:val="BodyText"/>
        <w:rPr>
          <w:sz w:val="24"/>
        </w:rPr>
      </w:pPr>
    </w:p>
    <w:p w:rsidR="009820D6" w:rsidRDefault="006403E6">
      <w:pPr>
        <w:tabs>
          <w:tab w:val="left" w:pos="8361"/>
        </w:tabs>
        <w:spacing w:before="188" w:line="228" w:lineRule="exact"/>
        <w:ind w:left="4215"/>
        <w:rPr>
          <w:b/>
          <w:sz w:val="20"/>
        </w:rPr>
      </w:pPr>
      <w:r>
        <w:rPr>
          <w:b/>
          <w:sz w:val="20"/>
        </w:rPr>
        <w:t>PART-B</w:t>
      </w:r>
      <w:r>
        <w:rPr>
          <w:b/>
          <w:sz w:val="20"/>
        </w:rPr>
        <w:tab/>
        <w:t>3x8=24M</w:t>
      </w:r>
    </w:p>
    <w:p w:rsidR="009820D6" w:rsidRDefault="006403E6">
      <w:pPr>
        <w:spacing w:line="228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AnswerallquestionsEachquestioncarries8marksandmayhavesubquestions</w:t>
      </w:r>
    </w:p>
    <w:p w:rsidR="009820D6" w:rsidRDefault="009820D6">
      <w:pPr>
        <w:pStyle w:val="BodyText"/>
        <w:spacing w:before="2"/>
        <w:rPr>
          <w:sz w:val="20"/>
        </w:rPr>
      </w:pPr>
    </w:p>
    <w:p w:rsidR="009820D6" w:rsidRDefault="006403E6">
      <w:pPr>
        <w:pStyle w:val="ListParagraph"/>
        <w:numPr>
          <w:ilvl w:val="0"/>
          <w:numId w:val="1"/>
        </w:numPr>
        <w:tabs>
          <w:tab w:val="left" w:pos="663"/>
        </w:tabs>
        <w:spacing w:line="256" w:lineRule="auto"/>
        <w:ind w:left="160" w:right="238" w:firstLine="302"/>
        <w:jc w:val="left"/>
        <w:rPr>
          <w:sz w:val="20"/>
        </w:rPr>
      </w:pPr>
      <w:r>
        <w:rPr>
          <w:sz w:val="20"/>
        </w:rPr>
        <w:t xml:space="preserve">(a) </w:t>
      </w:r>
      <w:r>
        <w:t>Determine the design axially loaded capacity of the column ISHB 300 at 577 N/m ,if the length of the columnis3mand its both ends pinned (hinged).Take fy= 250N/mm2</w:t>
      </w:r>
      <w:r w:rsidR="00054D3D">
        <w:t>,</w:t>
      </w:r>
      <w:r w:rsidR="00054D3D">
        <w:rPr>
          <w:spacing w:val="-1"/>
        </w:rPr>
        <w:t>fu = 410N/mm2,E= 2x10^5 N/mm2</w:t>
      </w:r>
      <w:r w:rsidR="00054D3D">
        <w:rPr>
          <w:b/>
        </w:rPr>
        <w:t>(</w:t>
      </w:r>
      <w:r>
        <w:rPr>
          <w:b/>
        </w:rPr>
        <w:t>(C04</w:t>
      </w:r>
      <w:r>
        <w:t>)</w:t>
      </w:r>
    </w:p>
    <w:p w:rsidR="009820D6" w:rsidRDefault="009820D6">
      <w:pPr>
        <w:pStyle w:val="BodyText"/>
        <w:spacing w:before="4"/>
      </w:pP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9820D6" w:rsidRDefault="002775F1">
      <w:pPr>
        <w:pStyle w:val="BodyText"/>
        <w:ind w:left="287" w:right="132" w:firstLine="302"/>
      </w:pPr>
      <w:r>
        <w:rPr>
          <w:noProof/>
        </w:rPr>
        <w:pict>
          <v:shape id="AutoShape 2" o:spid="_x0000_s2050" style="position:absolute;left:0;text-align:left;margin-left:316.9pt;margin-top:21.75pt;width:219.4pt;height:220pt;z-index:-15790080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" adj="0,,0" path="m4359,4397l3706,3745r-5,-5l3701,3745,1604,1663r2,-2l1611,1656,3701,3745r,-5l1617,1656r-3,-3l1617,1650,1179,1212r-3,-3l1175,1210r-1,1l1173,1212,62,101r-2,1l59,103,1171,1215r-4,3l1164,1221r-3,3l4357,4399r,-1l4358,4398r1,-1xm4371,4385r-5,-7l4348,4359r-30,-31l4172,4180r-6,-6l4166,4180r-12,-11l4118,4134,374,392,259,276,223,239,202,217r-7,-8l205,218r29,28l349,359,4141,4153r19,20l4166,4180r,-6l455,460,201,209,60,70,15,27,,14r3,4l15,31,36,53r66,68l416,438,4319,4336r39,37l4371,4385xm4387,4369r-8,-10l4352,4331r-44,-46l4163,4137,3484,3455,2586,2563,2287,2259,1242,1211,542,515,250,227,120,99,74,55,41,24,21,5,13,r6,7l37,28,70,61,225,219,426,420,565,557r5,4l318,303,288,270r-2,-2l302,282r46,45l425,403,985,959r871,874l2081,2062r73,75l2172,2156r6,7l2177,2164r93,93l2294,2280r90,87l2736,2714r717,716l3771,3750r145,147l3952,3935r12,13l3957,3942r-20,-18l3860,3848,3649,3640,3444,3437r49,50l4154,4143r101,99l4327,4313r45,42l4387,4369xe" fillcolor="silver" stroked="f">
            <v:fill opacity="32896f"/>
            <v:stroke joinstyle="round"/>
            <v:formulas/>
            <v:path arrowok="t" o:connecttype="custom" o:connectlocs="2353310,2654300;2350135,2654300;1019810,1330960;2350135,2654300;1026795,1327785;1026795,1323975;746760,1043940;745490,1045210;39370,340360;37465,341630;741045,1049655;737235,1053465;2766695,3068955;2767965,3068320;2772410,3056255;2741930,3024505;2645410,2926715;2637790,2923540;237490,525145;141605,427990;123825,408940;148590,432435;2629535,2913380;2645410,2930525;288925,568325;38100,320675;0,285115;9525,295910;64770,353060;2742565,3029585;2775585,3060700;2780665,3044190;2735580,2997200;2212340,2470150;1452245,1710690;344170,603250;76200,339090;26035,291465;8255,276225;23495,294005;142875,415290;358775,629920;361950,632460;182880,447675;191770,455295;269875,532130;1178560,1440180;1367790,1633220;1383030,1649730;1382395,1650365;1456690,1724025;1737360,1999615;2394585,2657475;2509520,2774950;2512695,2779395;2451100,2719705;2186940,2458720;2637790,2907030;2747645,3014980;2785745,3050540" o:connectangles="0,0,0,0,0,0,0,0,0,0,0,0,0,0,0,0,0,0,0,0,0,0,0,0,0,0,0,0,0,0,0,0,0,0,0,0,0,0,0,0,0,0,0,0,0,0,0,0,0,0,0,0,0,0,0,0,0,0,0,0"/>
            <w10:wrap anchorx="page"/>
          </v:shape>
        </w:pict>
      </w:r>
      <w:r w:rsidR="006403E6">
        <w:rPr>
          <w:sz w:val="20"/>
        </w:rPr>
        <w:t>(b</w:t>
      </w:r>
      <w:r w:rsidR="006403E6">
        <w:t>) Design a steel column section to carry an axial load of 410 KN.The column is 4.2 m long and restrained againsttranslationand freeagainstrotation .Yieldstress ofsteelused is250Mpa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521"/>
        </w:tabs>
        <w:spacing w:line="276" w:lineRule="auto"/>
        <w:ind w:left="160" w:right="753" w:firstLine="120"/>
        <w:jc w:val="left"/>
        <w:rPr>
          <w:b/>
        </w:rPr>
      </w:pPr>
      <w:r>
        <w:t>(a) Determine the shape factor the ‘</w:t>
      </w:r>
      <w:r>
        <w:rPr>
          <w:b/>
        </w:rPr>
        <w:t xml:space="preserve">I’ </w:t>
      </w:r>
      <w:r>
        <w:t>section of flange dimensions 140x16mm and web dimensions368x8.9mmand alsoexplain theconcept of webbucklingandweb cripplingwith neatsketches.(</w:t>
      </w:r>
      <w:r>
        <w:rPr>
          <w:b/>
        </w:rPr>
        <w:t>C05)</w:t>
      </w:r>
    </w:p>
    <w:p w:rsidR="009820D6" w:rsidRDefault="006403E6">
      <w:pPr>
        <w:pStyle w:val="BodyText"/>
        <w:spacing w:before="1"/>
        <w:ind w:left="520"/>
      </w:pPr>
      <w:r>
        <w:t>.</w:t>
      </w:r>
    </w:p>
    <w:p w:rsidR="009820D6" w:rsidRDefault="006403E6">
      <w:pPr>
        <w:spacing w:before="18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6403E6">
      <w:pPr>
        <w:pStyle w:val="BodyText"/>
        <w:spacing w:line="278" w:lineRule="auto"/>
        <w:ind w:left="287" w:right="333"/>
      </w:pPr>
      <w:r>
        <w:rPr>
          <w:sz w:val="24"/>
        </w:rPr>
        <w:t xml:space="preserve">(b) </w:t>
      </w:r>
      <w:r>
        <w:t>Design a simply supportedbeam of an effective span 6m carries a udl of 20 Kn/m including selfweight.If thecompression flange of the beam is laterally restrained .check the beam for shear and deflection .The grade of steel isFe 250</w:t>
      </w:r>
    </w:p>
    <w:p w:rsidR="009820D6" w:rsidRDefault="009820D6">
      <w:pPr>
        <w:pStyle w:val="BodyText"/>
        <w:rPr>
          <w:sz w:val="23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461"/>
        </w:tabs>
        <w:ind w:left="160" w:right="344" w:firstLine="0"/>
        <w:jc w:val="left"/>
        <w:rPr>
          <w:b/>
        </w:rPr>
      </w:pPr>
      <w:r>
        <w:t>(a) Design a single Angle struct connected to the gusset plate to carry 180kN factored load.The length ofthestruct betweenc/c intersection is3m.Yield stress ofsteel is 250Mpa.Usefilletwelds.</w:t>
      </w:r>
      <w:r>
        <w:rPr>
          <w:b/>
        </w:rPr>
        <w:t>(C04)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6403E6">
      <w:pPr>
        <w:pStyle w:val="Heading2"/>
        <w:spacing w:before="40"/>
        <w:ind w:left="398"/>
      </w:pPr>
      <w:r>
        <w:rPr>
          <w:sz w:val="22"/>
        </w:rPr>
        <w:t>(b</w:t>
      </w:r>
      <w:r>
        <w:rPr>
          <w:sz w:val="28"/>
        </w:rPr>
        <w:t>)</w:t>
      </w:r>
      <w:r>
        <w:t>Designaslabbasewithrectangular baseplatehavingequal projectionsforacolumnsection constining</w:t>
      </w:r>
    </w:p>
    <w:sectPr w:rsidR="009820D6" w:rsidSect="009820D6">
      <w:pgSz w:w="11920" w:h="16850"/>
      <w:pgMar w:top="2880" w:right="640" w:bottom="3620" w:left="420" w:header="440" w:footer="33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BC5" w:rsidRDefault="00D52BC5" w:rsidP="009820D6">
      <w:r>
        <w:separator/>
      </w:r>
    </w:p>
  </w:endnote>
  <w:endnote w:type="continuationSeparator" w:id="1">
    <w:p w:rsidR="00D52BC5" w:rsidRDefault="00D52BC5" w:rsidP="00982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2775F1">
    <w:pPr>
      <w:pStyle w:val="BodyText"/>
      <w:spacing w:line="14" w:lineRule="auto"/>
      <w:rPr>
        <w:sz w:val="20"/>
      </w:rPr>
    </w:pPr>
    <w:r w:rsidRPr="002775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9" type="#_x0000_t202" style="position:absolute;margin-left:46.4pt;margin-top:661.95pt;width:492pt;height:30.2pt;z-index:-1578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" filled="f" stroked="f">
          <v:textbox inset="0,0,0,0">
            <w:txbxContent>
              <w:p w:rsidR="009820D6" w:rsidRDefault="009820D6">
                <w:pPr>
                  <w:spacing w:before="7" w:line="259" w:lineRule="auto"/>
                  <w:ind w:left="20" w:right="13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BC5" w:rsidRDefault="00D52BC5" w:rsidP="009820D6">
      <w:r>
        <w:separator/>
      </w:r>
    </w:p>
  </w:footnote>
  <w:footnote w:type="continuationSeparator" w:id="1">
    <w:p w:rsidR="00D52BC5" w:rsidRDefault="00D52BC5" w:rsidP="009820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2775F1">
    <w:pPr>
      <w:pStyle w:val="BodyText"/>
      <w:spacing w:line="14" w:lineRule="auto"/>
      <w:rPr>
        <w:sz w:val="20"/>
      </w:rPr>
    </w:pPr>
    <w:r w:rsidRPr="002775F1">
      <w:rPr>
        <w:noProof/>
      </w:rPr>
      <w:pict>
        <v:line id="Line 5" o:spid="_x0000_s1026" style="position:absolute;z-index:-15791104;visibility:visible;mso-position-horizontal-relative:page;mso-position-vertical-relative:page" from="34.55pt,147.8pt" to="564.8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" strokecolor="#4471c3" strokeweight=".48pt">
          <w10:wrap anchorx="page" anchory="page"/>
        </v:line>
      </w:pict>
    </w:r>
    <w:r w:rsidRPr="002775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0" type="#_x0000_t202" style="position:absolute;margin-left:44.35pt;margin-top:17.65pt;width:476pt;height:91.2pt;z-index:-1579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5"/>
                  <w:ind w:left="3" w:right="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w w:val="95"/>
                    <w:sz w:val="32"/>
                  </w:rPr>
                  <w:t>SRINIVASAINSTITUTEOFENGINEERINGANDTECHNOLOGY</w:t>
                </w:r>
              </w:p>
              <w:p w:rsidR="009820D6" w:rsidRDefault="006403E6">
                <w:pPr>
                  <w:spacing w:before="56"/>
                  <w:ind w:left="627" w:right="3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STATEBOARDOFTECHNICALEDUCATION</w:t>
                </w:r>
                <w:r>
                  <w:rPr>
                    <w:b/>
                    <w:spacing w:val="-1"/>
                    <w:sz w:val="28"/>
                  </w:rPr>
                  <w:t>&amp;TRAINING-AP</w:t>
                </w:r>
              </w:p>
              <w:p w:rsidR="0069543A" w:rsidRDefault="003C24FB">
                <w:pPr>
                  <w:spacing w:before="49" w:line="312" w:lineRule="auto"/>
                  <w:ind w:left="2137" w:right="1645"/>
                  <w:jc w:val="center"/>
                  <w:rPr>
                    <w:b/>
                    <w:spacing w:val="-15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 xml:space="preserve">SECOND YEAR </w:t>
                </w:r>
                <w:r w:rsidR="0069543A">
                  <w:rPr>
                    <w:b/>
                    <w:spacing w:val="-1"/>
                    <w:sz w:val="24"/>
                  </w:rPr>
                  <w:t>,</w:t>
                </w:r>
                <w:r w:rsidR="0004304A">
                  <w:rPr>
                    <w:b/>
                    <w:sz w:val="24"/>
                  </w:rPr>
                  <w:t>UnitTest-I</w:t>
                </w:r>
                <w:r>
                  <w:rPr>
                    <w:b/>
                    <w:sz w:val="24"/>
                  </w:rPr>
                  <w:t xml:space="preserve"> </w:t>
                </w:r>
                <w:r w:rsidR="006403E6">
                  <w:rPr>
                    <w:b/>
                    <w:sz w:val="24"/>
                  </w:rPr>
                  <w:t>Examinations,</w:t>
                </w:r>
              </w:p>
              <w:p w:rsidR="009820D6" w:rsidRDefault="006403E6">
                <w:pPr>
                  <w:spacing w:before="49" w:line="312" w:lineRule="auto"/>
                  <w:ind w:left="2137" w:right="1645"/>
                  <w:jc w:val="center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SUBJECT:</w:t>
                </w:r>
                <w:r w:rsidR="0004304A">
                  <w:rPr>
                    <w:b/>
                    <w:spacing w:val="-1"/>
                    <w:sz w:val="24"/>
                  </w:rPr>
                  <w:t>SOFTWARE ENGINEERING</w:t>
                </w:r>
                <w:r w:rsidR="001B3A04">
                  <w:rPr>
                    <w:b/>
                    <w:sz w:val="24"/>
                  </w:rPr>
                  <w:t>(</w:t>
                </w:r>
                <w:r w:rsidR="00084566">
                  <w:rPr>
                    <w:b/>
                    <w:sz w:val="24"/>
                  </w:rPr>
                  <w:t>AI</w:t>
                </w:r>
                <w:r w:rsidR="00E34186">
                  <w:rPr>
                    <w:b/>
                    <w:sz w:val="24"/>
                  </w:rPr>
                  <w:t>M</w:t>
                </w:r>
                <w:r w:rsidR="00430EEE">
                  <w:rPr>
                    <w:b/>
                    <w:sz w:val="24"/>
                  </w:rPr>
                  <w:t>L</w:t>
                </w:r>
                <w:r w:rsidR="00A11C40">
                  <w:rPr>
                    <w:b/>
                    <w:sz w:val="24"/>
                  </w:rPr>
                  <w:t>-404</w:t>
                </w:r>
                <w:r w:rsidR="001B3A04">
                  <w:rPr>
                    <w:b/>
                    <w:sz w:val="24"/>
                  </w:rPr>
                  <w:t>)</w:t>
                </w:r>
              </w:p>
              <w:p w:rsidR="009820D6" w:rsidRDefault="006403E6">
                <w:pPr>
                  <w:spacing w:before="10"/>
                  <w:ind w:left="3" w:right="31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DIPLOMA</w:t>
                </w:r>
                <w:r w:rsidR="000F518A"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</w:t>
                </w:r>
                <w:r w:rsidR="00A11C40">
                  <w:rPr>
                    <w:b/>
                    <w:sz w:val="24"/>
                  </w:rPr>
                  <w:t xml:space="preserve"> </w:t>
                </w:r>
                <w:r w:rsidR="00E51D1D">
                  <w:rPr>
                    <w:b/>
                    <w:sz w:val="24"/>
                  </w:rPr>
                  <w:t>AIML</w:t>
                </w:r>
                <w:r w:rsidR="0004304A">
                  <w:rPr>
                    <w:b/>
                    <w:sz w:val="24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  <w:r w:rsidRPr="002775F1">
      <w:rPr>
        <w:noProof/>
      </w:rPr>
      <w:pict>
        <v:shape id="Text Box 3" o:spid="_x0000_s1027" type="#_x0000_t202" style="position:absolute;margin-left:34.4pt;margin-top:109.3pt;width:108.7pt;height:31.15pt;z-index:-15790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SCHEME</w:t>
                </w:r>
                <w:r>
                  <w:rPr>
                    <w:sz w:val="24"/>
                  </w:rPr>
                  <w:t>:C-2</w:t>
                </w:r>
                <w:r w:rsidR="0004304A">
                  <w:rPr>
                    <w:sz w:val="24"/>
                  </w:rPr>
                  <w:t>3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sz w:val="24"/>
                  </w:rPr>
                  <w:t>1 hour30 min</w:t>
                </w:r>
              </w:p>
            </w:txbxContent>
          </v:textbox>
          <w10:wrap anchorx="page" anchory="page"/>
        </v:shape>
      </w:pict>
    </w:r>
    <w:r w:rsidRPr="002775F1">
      <w:rPr>
        <w:noProof/>
      </w:rPr>
      <w:pict>
        <v:shape id="Text Box 2" o:spid="_x0000_s1028" type="#_x0000_t202" style="position:absolute;margin-left:430.5pt;margin-top:109.3pt;width:99.8pt;height:31.15pt;z-index:-1578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MAX.MARKS</w:t>
                </w:r>
                <w:r>
                  <w:rPr>
                    <w:sz w:val="24"/>
                  </w:rPr>
                  <w:t>:40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DATE</w:t>
                </w:r>
                <w:r>
                  <w:rPr>
                    <w:sz w:val="24"/>
                  </w:rPr>
                  <w:t>:</w:t>
                </w:r>
                <w:r w:rsidR="00430EEE">
                  <w:rPr>
                    <w:sz w:val="24"/>
                  </w:rPr>
                  <w:t>27</w:t>
                </w:r>
                <w:r>
                  <w:rPr>
                    <w:sz w:val="24"/>
                  </w:rPr>
                  <w:t>/</w:t>
                </w:r>
                <w:r w:rsidR="00430EEE">
                  <w:rPr>
                    <w:sz w:val="24"/>
                  </w:rPr>
                  <w:t>01</w:t>
                </w:r>
                <w:r>
                  <w:rPr>
                    <w:sz w:val="24"/>
                  </w:rPr>
                  <w:t>/202</w:t>
                </w:r>
                <w:r w:rsidR="00430EEE">
                  <w:rPr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AA3"/>
    <w:multiLevelType w:val="hybridMultilevel"/>
    <w:tmpl w:val="9642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17D8"/>
    <w:multiLevelType w:val="hybridMultilevel"/>
    <w:tmpl w:val="5D1A3EF0"/>
    <w:lvl w:ilvl="0" w:tplc="C1161D5A">
      <w:start w:val="6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9A97730"/>
    <w:multiLevelType w:val="hybridMultilevel"/>
    <w:tmpl w:val="76B0B13A"/>
    <w:lvl w:ilvl="0" w:tplc="8C4EF324">
      <w:start w:val="1"/>
      <w:numFmt w:val="decimal"/>
      <w:lvlText w:val="%1."/>
      <w:lvlJc w:val="left"/>
      <w:pPr>
        <w:ind w:left="628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66CB2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7EF63B8A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7D1AAB0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2272E97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E8A0D848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F8322264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7FCB020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39480A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3">
    <w:nsid w:val="65E85299"/>
    <w:multiLevelType w:val="hybridMultilevel"/>
    <w:tmpl w:val="C3A071E0"/>
    <w:lvl w:ilvl="0" w:tplc="42ECC2DC">
      <w:start w:val="1"/>
      <w:numFmt w:val="decimal"/>
      <w:lvlText w:val="%1."/>
      <w:lvlJc w:val="left"/>
      <w:pPr>
        <w:ind w:left="564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09C6709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2B441480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DC7AC84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5FCC71B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D13C66EE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19BA399E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A8C1BBC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82B835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4">
    <w:nsid w:val="75C95FC0"/>
    <w:multiLevelType w:val="hybridMultilevel"/>
    <w:tmpl w:val="1BFAC130"/>
    <w:lvl w:ilvl="0" w:tplc="0AA2251C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0334F"/>
    <w:rsid w:val="00022BF0"/>
    <w:rsid w:val="0004304A"/>
    <w:rsid w:val="0005206E"/>
    <w:rsid w:val="00054D3D"/>
    <w:rsid w:val="00060894"/>
    <w:rsid w:val="000675AF"/>
    <w:rsid w:val="00084566"/>
    <w:rsid w:val="000B2022"/>
    <w:rsid w:val="000E3072"/>
    <w:rsid w:val="000F518A"/>
    <w:rsid w:val="00101A79"/>
    <w:rsid w:val="0017442A"/>
    <w:rsid w:val="00193195"/>
    <w:rsid w:val="001B3A04"/>
    <w:rsid w:val="001C46B3"/>
    <w:rsid w:val="002169A9"/>
    <w:rsid w:val="002775F1"/>
    <w:rsid w:val="002B0896"/>
    <w:rsid w:val="002B6500"/>
    <w:rsid w:val="002D3665"/>
    <w:rsid w:val="002D6320"/>
    <w:rsid w:val="0030334F"/>
    <w:rsid w:val="0032689F"/>
    <w:rsid w:val="00345126"/>
    <w:rsid w:val="003A1173"/>
    <w:rsid w:val="003B76D6"/>
    <w:rsid w:val="003C24FB"/>
    <w:rsid w:val="003D6917"/>
    <w:rsid w:val="003E2AB2"/>
    <w:rsid w:val="003F284A"/>
    <w:rsid w:val="004033FB"/>
    <w:rsid w:val="00430EEE"/>
    <w:rsid w:val="0043279C"/>
    <w:rsid w:val="005622A4"/>
    <w:rsid w:val="00574D26"/>
    <w:rsid w:val="00587BDA"/>
    <w:rsid w:val="005E4A02"/>
    <w:rsid w:val="006144EC"/>
    <w:rsid w:val="00633B1C"/>
    <w:rsid w:val="006403E6"/>
    <w:rsid w:val="006771A5"/>
    <w:rsid w:val="0068702A"/>
    <w:rsid w:val="00687F56"/>
    <w:rsid w:val="0069543A"/>
    <w:rsid w:val="006D2E08"/>
    <w:rsid w:val="006F1206"/>
    <w:rsid w:val="007020B2"/>
    <w:rsid w:val="00730DBA"/>
    <w:rsid w:val="00753003"/>
    <w:rsid w:val="007F6893"/>
    <w:rsid w:val="008044B2"/>
    <w:rsid w:val="00891AD2"/>
    <w:rsid w:val="008A4850"/>
    <w:rsid w:val="008B5B87"/>
    <w:rsid w:val="008C1906"/>
    <w:rsid w:val="009820D6"/>
    <w:rsid w:val="009B0FFE"/>
    <w:rsid w:val="009E1304"/>
    <w:rsid w:val="009F2CAB"/>
    <w:rsid w:val="009F36DC"/>
    <w:rsid w:val="00A11C40"/>
    <w:rsid w:val="00A461AF"/>
    <w:rsid w:val="00AA0CB5"/>
    <w:rsid w:val="00AA4431"/>
    <w:rsid w:val="00AC2329"/>
    <w:rsid w:val="00AE2861"/>
    <w:rsid w:val="00AF0D1B"/>
    <w:rsid w:val="00B0502A"/>
    <w:rsid w:val="00BA79B9"/>
    <w:rsid w:val="00BB4EB8"/>
    <w:rsid w:val="00C36AA6"/>
    <w:rsid w:val="00C67873"/>
    <w:rsid w:val="00CA68CD"/>
    <w:rsid w:val="00CB31B6"/>
    <w:rsid w:val="00D2115E"/>
    <w:rsid w:val="00D3784B"/>
    <w:rsid w:val="00D52BC5"/>
    <w:rsid w:val="00D9446A"/>
    <w:rsid w:val="00DE0911"/>
    <w:rsid w:val="00E34186"/>
    <w:rsid w:val="00E36210"/>
    <w:rsid w:val="00E51D1D"/>
    <w:rsid w:val="00E93CF6"/>
    <w:rsid w:val="00EE3A80"/>
    <w:rsid w:val="00F55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  <o:rules v:ext="edit">
        <o:r id="V:Rule3" type="connector" idref="#_x0000_s2054"/>
        <o:r id="V:Rule4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0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0D6"/>
    <w:pPr>
      <w:spacing w:before="90"/>
      <w:ind w:left="48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820D6"/>
    <w:pPr>
      <w:ind w:left="1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D6"/>
  </w:style>
  <w:style w:type="paragraph" w:styleId="Title">
    <w:name w:val="Title"/>
    <w:basedOn w:val="Normal"/>
    <w:uiPriority w:val="1"/>
    <w:qFormat/>
    <w:rsid w:val="009820D6"/>
    <w:pPr>
      <w:spacing w:before="5"/>
      <w:ind w:left="3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820D6"/>
    <w:pPr>
      <w:ind w:left="564" w:hanging="202"/>
    </w:pPr>
  </w:style>
  <w:style w:type="paragraph" w:customStyle="1" w:styleId="TableParagraph">
    <w:name w:val="Table Paragraph"/>
    <w:basedOn w:val="Normal"/>
    <w:uiPriority w:val="1"/>
    <w:qFormat/>
    <w:rsid w:val="009820D6"/>
  </w:style>
  <w:style w:type="paragraph" w:styleId="Header">
    <w:name w:val="header"/>
    <w:basedOn w:val="Normal"/>
    <w:link w:val="Head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D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D3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.srinivasa%20rao\Downloads\SS%20MID2%20Question%20paper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 MID2 Question paper (1)</Template>
  <TotalTime>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 Microsoft Word Document (2)</vt:lpstr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 (2)</dc:title>
  <dc:creator>B.srinivasa rao</dc:creator>
  <cp:lastModifiedBy>Lenovo</cp:lastModifiedBy>
  <cp:revision>2</cp:revision>
  <cp:lastPrinted>2023-10-03T13:25:00Z</cp:lastPrinted>
  <dcterms:created xsi:type="dcterms:W3CDTF">2025-01-24T06:18:00Z</dcterms:created>
  <dcterms:modified xsi:type="dcterms:W3CDTF">2025-01-24T06:18:00Z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2023-10-03T00:00:00Z</vt:filetime>
  </property>
</Properties>
</file>